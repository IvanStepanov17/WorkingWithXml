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выполняет следующие функции:</w:t>
      </w:r>
    </w:p>
    <w:p w:rsidR="00846B1A" w:rsidRDefault="00846B1A" w:rsidP="0050578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Выгрузку данных из БД в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 w:rsidRPr="00AD114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файл.</w:t>
      </w:r>
    </w:p>
    <w:p w:rsidR="00846B1A" w:rsidRPr="00BA0525" w:rsidRDefault="00846B1A" w:rsidP="0050578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Синхронизацию таблицы БД по заданному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-файлу.</w:t>
      </w:r>
    </w:p>
    <w:p w:rsidR="00846B1A" w:rsidRPr="006D30CE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приложении используется файл настроек, система логирования, возможность указания наименования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 w:rsidRPr="00AD114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файлов, доступ к СУБД посредством </w:t>
      </w:r>
      <w:r>
        <w:rPr>
          <w:rFonts w:ascii="Times New Roman" w:hAnsi="Times New Roman"/>
          <w:sz w:val="24"/>
          <w:szCs w:val="24"/>
          <w:lang w:val="en-US"/>
        </w:rPr>
        <w:t>JDBC</w:t>
      </w:r>
      <w:r>
        <w:rPr>
          <w:rFonts w:ascii="Times New Roman" w:hAnsi="Times New Roman"/>
          <w:sz w:val="24"/>
          <w:szCs w:val="24"/>
        </w:rPr>
        <w:t xml:space="preserve">, запросы в виде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 xml:space="preserve">-выражений, в алгоритме синхронизации использоавн </w:t>
      </w:r>
      <w:r>
        <w:rPr>
          <w:rFonts w:ascii="Times New Roman" w:hAnsi="Times New Roman"/>
          <w:sz w:val="24"/>
          <w:szCs w:val="24"/>
          <w:lang w:val="en-US"/>
        </w:rPr>
        <w:t>HashMap</w:t>
      </w:r>
      <w:r>
        <w:rPr>
          <w:rFonts w:ascii="Times New Roman" w:hAnsi="Times New Roman"/>
          <w:sz w:val="24"/>
          <w:szCs w:val="24"/>
        </w:rPr>
        <w:t xml:space="preserve">, чтение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при помощи </w:t>
      </w:r>
      <w:r>
        <w:rPr>
          <w:rFonts w:ascii="Times New Roman" w:hAnsi="Times New Roman"/>
          <w:sz w:val="24"/>
          <w:szCs w:val="24"/>
          <w:lang w:val="en-US"/>
        </w:rPr>
        <w:t>DOM</w:t>
      </w:r>
      <w:r>
        <w:rPr>
          <w:rFonts w:ascii="Times New Roman" w:hAnsi="Times New Roman"/>
          <w:sz w:val="24"/>
          <w:szCs w:val="24"/>
        </w:rPr>
        <w:t xml:space="preserve">, исходный код документирован в сответствии с </w:t>
      </w:r>
      <w:r>
        <w:rPr>
          <w:rFonts w:ascii="Times New Roman" w:hAnsi="Times New Roman"/>
          <w:sz w:val="24"/>
          <w:szCs w:val="24"/>
          <w:lang w:val="en-US"/>
        </w:rPr>
        <w:t>JavaDoc</w:t>
      </w:r>
      <w:r>
        <w:rPr>
          <w:rFonts w:ascii="Times New Roman" w:hAnsi="Times New Roman"/>
          <w:sz w:val="24"/>
          <w:szCs w:val="24"/>
        </w:rPr>
        <w:t>.</w:t>
      </w: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работы с приложением необходимо сделать следующее:</w:t>
      </w:r>
    </w:p>
    <w:p w:rsidR="00846B1A" w:rsidRPr="0082398B" w:rsidRDefault="00846B1A" w:rsidP="008239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82398B">
        <w:rPr>
          <w:rFonts w:ascii="Times New Roman" w:hAnsi="Times New Roman"/>
          <w:sz w:val="24"/>
          <w:szCs w:val="24"/>
        </w:rPr>
        <w:t>мпортировать проект в</w:t>
      </w:r>
      <w:r>
        <w:rPr>
          <w:rFonts w:ascii="Times New Roman" w:hAnsi="Times New Roman"/>
          <w:sz w:val="24"/>
          <w:szCs w:val="24"/>
        </w:rPr>
        <w:t xml:space="preserve"> среду разработки</w:t>
      </w:r>
      <w:r w:rsidRPr="00AD114F">
        <w:rPr>
          <w:rFonts w:ascii="Times New Roman" w:hAnsi="Times New Roman"/>
          <w:sz w:val="24"/>
          <w:szCs w:val="24"/>
        </w:rPr>
        <w:t xml:space="preserve">. </w:t>
      </w:r>
    </w:p>
    <w:p w:rsidR="00846B1A" w:rsidRPr="0082398B" w:rsidRDefault="00846B1A" w:rsidP="008239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2398B">
        <w:rPr>
          <w:rFonts w:ascii="Times New Roman" w:hAnsi="Times New Roman"/>
          <w:sz w:val="24"/>
          <w:szCs w:val="24"/>
        </w:rPr>
        <w:t xml:space="preserve">Перед запуском приложения необходимо отредактировать файл настроек расположенный в проекте 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src</w:t>
      </w:r>
      <w:r w:rsidRPr="00AD114F">
        <w:rPr>
          <w:rFonts w:ascii="Times New Roman" w:hAnsi="Times New Roman"/>
          <w:b/>
          <w:sz w:val="24"/>
          <w:szCs w:val="24"/>
        </w:rPr>
        <w:t>/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main</w:t>
      </w:r>
      <w:r w:rsidRPr="00AD114F">
        <w:rPr>
          <w:rFonts w:ascii="Times New Roman" w:hAnsi="Times New Roman"/>
          <w:b/>
          <w:sz w:val="24"/>
          <w:szCs w:val="24"/>
        </w:rPr>
        <w:t>/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resources</w:t>
      </w:r>
      <w:r w:rsidRPr="00AD114F">
        <w:rPr>
          <w:rFonts w:ascii="Times New Roman" w:hAnsi="Times New Roman"/>
          <w:b/>
          <w:sz w:val="24"/>
          <w:szCs w:val="24"/>
        </w:rPr>
        <w:t>/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config</w:t>
      </w:r>
      <w:r w:rsidRPr="00AD114F">
        <w:rPr>
          <w:rFonts w:ascii="Times New Roman" w:hAnsi="Times New Roman"/>
          <w:b/>
          <w:sz w:val="24"/>
          <w:szCs w:val="24"/>
        </w:rPr>
        <w:t>.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properties</w:t>
      </w:r>
      <w:r w:rsidRPr="0082398B">
        <w:rPr>
          <w:rFonts w:ascii="Times New Roman" w:hAnsi="Times New Roman"/>
          <w:sz w:val="24"/>
          <w:szCs w:val="24"/>
        </w:rPr>
        <w:t>, в соотвествии с используемой СУБД.</w:t>
      </w:r>
    </w:p>
    <w:p w:rsidR="00846B1A" w:rsidRDefault="00846B1A" w:rsidP="008239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настройки логирования необходимо отредактировать файл, расположенный по адресу 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src</w:t>
      </w:r>
      <w:r w:rsidRPr="00AD114F">
        <w:rPr>
          <w:rFonts w:ascii="Times New Roman" w:hAnsi="Times New Roman"/>
          <w:b/>
          <w:sz w:val="24"/>
          <w:szCs w:val="24"/>
        </w:rPr>
        <w:t>/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main</w:t>
      </w:r>
      <w:r w:rsidRPr="00AD114F">
        <w:rPr>
          <w:rFonts w:ascii="Times New Roman" w:hAnsi="Times New Roman"/>
          <w:b/>
          <w:sz w:val="24"/>
          <w:szCs w:val="24"/>
        </w:rPr>
        <w:t>/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resources</w:t>
      </w:r>
      <w:r w:rsidRPr="00AD114F">
        <w:rPr>
          <w:rFonts w:ascii="Times New Roman" w:hAnsi="Times New Roman"/>
          <w:b/>
          <w:sz w:val="24"/>
          <w:szCs w:val="24"/>
        </w:rPr>
        <w:t>/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log</w:t>
      </w:r>
      <w:r w:rsidRPr="00AD114F">
        <w:rPr>
          <w:rFonts w:ascii="Times New Roman" w:hAnsi="Times New Roman"/>
          <w:b/>
          <w:sz w:val="24"/>
          <w:szCs w:val="24"/>
        </w:rPr>
        <w:t>4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j</w:t>
      </w:r>
      <w:r w:rsidRPr="00AD114F">
        <w:rPr>
          <w:rFonts w:ascii="Times New Roman" w:hAnsi="Times New Roman"/>
          <w:b/>
          <w:sz w:val="24"/>
          <w:szCs w:val="24"/>
        </w:rPr>
        <w:t>.</w:t>
      </w:r>
      <w:r w:rsidRPr="0082398B">
        <w:rPr>
          <w:rFonts w:ascii="Times New Roman" w:hAnsi="Times New Roman"/>
          <w:b/>
          <w:sz w:val="24"/>
          <w:szCs w:val="24"/>
          <w:lang w:val="en-US"/>
        </w:rPr>
        <w:t>properties</w:t>
      </w:r>
      <w:r>
        <w:rPr>
          <w:rFonts w:ascii="Times New Roman" w:hAnsi="Times New Roman"/>
          <w:sz w:val="24"/>
          <w:szCs w:val="24"/>
        </w:rPr>
        <w:t xml:space="preserve">, а именно, указать путь для сохранения логов. Например: </w:t>
      </w:r>
      <w:r w:rsidRPr="0082398B">
        <w:rPr>
          <w:rFonts w:ascii="Times New Roman" w:hAnsi="Times New Roman"/>
          <w:sz w:val="24"/>
          <w:szCs w:val="24"/>
          <w:lang w:val="en-US"/>
        </w:rPr>
        <w:t>log4j.appender.file.File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398B">
        <w:rPr>
          <w:rFonts w:ascii="Times New Roman" w:hAnsi="Times New Roman"/>
          <w:sz w:val="24"/>
          <w:szCs w:val="24"/>
          <w:lang w:val="en-US"/>
        </w:rPr>
        <w:t xml:space="preserve">= C:\\TMP\\myproject.log </w:t>
      </w:r>
    </w:p>
    <w:p w:rsidR="00846B1A" w:rsidRPr="0082398B" w:rsidRDefault="00846B1A" w:rsidP="008239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114F">
        <w:rPr>
          <w:rFonts w:ascii="Times New Roman" w:hAnsi="Times New Roman"/>
          <w:sz w:val="24"/>
          <w:szCs w:val="24"/>
        </w:rPr>
        <w:t>Желательно (но не обязательно) создать</w:t>
      </w:r>
      <w:r w:rsidRPr="0082398B">
        <w:rPr>
          <w:rFonts w:ascii="Times New Roman" w:hAnsi="Times New Roman"/>
          <w:sz w:val="24"/>
          <w:szCs w:val="24"/>
        </w:rPr>
        <w:t xml:space="preserve"> временный каталог, в который будут сохранены </w:t>
      </w:r>
      <w:r w:rsidRPr="0082398B">
        <w:rPr>
          <w:rFonts w:ascii="Times New Roman" w:hAnsi="Times New Roman"/>
          <w:sz w:val="24"/>
          <w:szCs w:val="24"/>
          <w:lang w:val="en-US"/>
        </w:rPr>
        <w:t>xml</w:t>
      </w:r>
      <w:r w:rsidRPr="0082398B">
        <w:rPr>
          <w:rFonts w:ascii="Times New Roman" w:hAnsi="Times New Roman"/>
          <w:sz w:val="24"/>
          <w:szCs w:val="24"/>
        </w:rPr>
        <w:t>-файлы.</w:t>
      </w: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необходимо создать и заполнить тестовую таблицу. Файл с бэкапом таблицы прилагается (</w:t>
      </w:r>
      <w:r>
        <w:rPr>
          <w:rFonts w:ascii="Times New Roman" w:hAnsi="Times New Roman"/>
          <w:sz w:val="24"/>
          <w:szCs w:val="24"/>
          <w:lang w:val="en-US"/>
        </w:rPr>
        <w:t>bd</w:t>
      </w:r>
      <w:r w:rsidRPr="0086129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backup</w:t>
      </w:r>
      <w:r w:rsidRPr="0086129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846B1A" w:rsidRPr="00AD114F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Точкой входа в программу является класс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>
        <w:rPr>
          <w:rFonts w:ascii="Times New Roman" w:hAnsi="Times New Roman"/>
          <w:sz w:val="24"/>
          <w:szCs w:val="24"/>
        </w:rPr>
        <w:t xml:space="preserve">, расположенный в </w:t>
      </w:r>
      <w:r>
        <w:rPr>
          <w:rFonts w:ascii="Times New Roman" w:hAnsi="Times New Roman"/>
          <w:sz w:val="24"/>
          <w:szCs w:val="24"/>
          <w:lang w:val="en-US"/>
        </w:rPr>
        <w:t>src</w:t>
      </w:r>
      <w:r w:rsidRPr="00AD114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AD114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AD114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main</w:t>
      </w: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запуска будет предложено указать существующий каталог для хранения выгруженных из БД таблиц. После чего у пользователя имеется пять команд, а именно:</w:t>
      </w:r>
    </w:p>
    <w:p w:rsidR="00846B1A" w:rsidRPr="006F70A1" w:rsidRDefault="00846B1A" w:rsidP="005057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6F70A1">
        <w:rPr>
          <w:rFonts w:ascii="Times New Roman" w:hAnsi="Times New Roman"/>
          <w:sz w:val="24"/>
          <w:szCs w:val="24"/>
          <w:lang w:val="en-US"/>
        </w:rPr>
        <w:t>reate</w:t>
      </w:r>
      <w:r w:rsidRPr="00AD114F">
        <w:rPr>
          <w:rFonts w:ascii="Times New Roman" w:hAnsi="Times New Roman"/>
          <w:sz w:val="24"/>
          <w:szCs w:val="24"/>
        </w:rPr>
        <w:t xml:space="preserve"> </w:t>
      </w:r>
      <w:r w:rsidRPr="006F70A1">
        <w:rPr>
          <w:rFonts w:ascii="Times New Roman" w:hAnsi="Times New Roman"/>
          <w:sz w:val="24"/>
          <w:szCs w:val="24"/>
          <w:u w:val="single"/>
        </w:rPr>
        <w:t>имя</w:t>
      </w:r>
      <w:r>
        <w:rPr>
          <w:rFonts w:ascii="Times New Roman" w:hAnsi="Times New Roman"/>
          <w:sz w:val="24"/>
          <w:szCs w:val="24"/>
          <w:u w:val="single"/>
        </w:rPr>
        <w:t xml:space="preserve"> создаваемго </w:t>
      </w:r>
      <w:r>
        <w:rPr>
          <w:rFonts w:ascii="Times New Roman" w:hAnsi="Times New Roman"/>
          <w:sz w:val="24"/>
          <w:szCs w:val="24"/>
          <w:u w:val="single"/>
          <w:lang w:val="en-US"/>
        </w:rPr>
        <w:t>xml</w:t>
      </w:r>
      <w:r w:rsidRPr="00AD114F">
        <w:rPr>
          <w:rFonts w:ascii="Times New Roman" w:hAnsi="Times New Roman"/>
          <w:sz w:val="24"/>
          <w:szCs w:val="24"/>
          <w:u w:val="single"/>
        </w:rPr>
        <w:t>-</w:t>
      </w:r>
      <w:r>
        <w:rPr>
          <w:rFonts w:ascii="Times New Roman" w:hAnsi="Times New Roman"/>
          <w:sz w:val="24"/>
          <w:szCs w:val="24"/>
          <w:u w:val="single"/>
        </w:rPr>
        <w:t>файла</w:t>
      </w:r>
      <w:r w:rsidRPr="006F70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Данной командой мы создаём «хранилища» для сохранения данных БД. Хранилищем является коллекция, в которой ключ – это имя файла, а значение – это другая коллекция, где ключ – натуральный ключ из БД (столбцы </w:t>
      </w:r>
      <w:r>
        <w:rPr>
          <w:rFonts w:ascii="Times New Roman" w:hAnsi="Times New Roman"/>
          <w:sz w:val="24"/>
          <w:szCs w:val="24"/>
          <w:lang w:val="en-US"/>
        </w:rPr>
        <w:t>depcode</w:t>
      </w:r>
      <w:r w:rsidRPr="00AD114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depjob</w:t>
      </w:r>
      <w:r w:rsidRPr="00AD114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а значение</w:t>
      </w:r>
      <w:r w:rsidRPr="00AD11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–данные столбца </w:t>
      </w:r>
      <w:r>
        <w:rPr>
          <w:rFonts w:ascii="Times New Roman" w:hAnsi="Times New Roman"/>
          <w:sz w:val="24"/>
          <w:szCs w:val="24"/>
          <w:lang w:val="en-US"/>
        </w:rPr>
        <w:t>description</w:t>
      </w:r>
      <w:r>
        <w:rPr>
          <w:rFonts w:ascii="Times New Roman" w:hAnsi="Times New Roman"/>
          <w:sz w:val="24"/>
          <w:szCs w:val="24"/>
        </w:rPr>
        <w:t>.</w:t>
      </w:r>
    </w:p>
    <w:p w:rsidR="00846B1A" w:rsidRDefault="00846B1A" w:rsidP="005057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use</w:t>
      </w:r>
      <w:r w:rsidRPr="00AD114F">
        <w:rPr>
          <w:rFonts w:ascii="Times New Roman" w:hAnsi="Times New Roman"/>
          <w:sz w:val="24"/>
          <w:szCs w:val="24"/>
        </w:rPr>
        <w:t xml:space="preserve"> </w:t>
      </w:r>
      <w:r w:rsidRPr="006F70A1">
        <w:rPr>
          <w:rFonts w:ascii="Times New Roman" w:hAnsi="Times New Roman"/>
          <w:sz w:val="24"/>
          <w:szCs w:val="24"/>
          <w:u w:val="single"/>
        </w:rPr>
        <w:t xml:space="preserve">имя_любого созданного </w:t>
      </w:r>
      <w:r w:rsidRPr="006F70A1">
        <w:rPr>
          <w:rFonts w:ascii="Times New Roman" w:hAnsi="Times New Roman"/>
          <w:sz w:val="24"/>
          <w:szCs w:val="24"/>
          <w:u w:val="single"/>
          <w:lang w:val="en-US"/>
        </w:rPr>
        <w:t>xml</w:t>
      </w:r>
      <w:r w:rsidRPr="00AD114F">
        <w:rPr>
          <w:rFonts w:ascii="Times New Roman" w:hAnsi="Times New Roman"/>
          <w:sz w:val="24"/>
          <w:szCs w:val="24"/>
          <w:u w:val="single"/>
        </w:rPr>
        <w:t>-</w:t>
      </w:r>
      <w:r w:rsidRPr="006F70A1">
        <w:rPr>
          <w:rFonts w:ascii="Times New Roman" w:hAnsi="Times New Roman"/>
          <w:sz w:val="24"/>
          <w:szCs w:val="24"/>
          <w:u w:val="single"/>
        </w:rPr>
        <w:t>файла</w:t>
      </w:r>
      <w:r>
        <w:rPr>
          <w:rFonts w:ascii="Times New Roman" w:hAnsi="Times New Roman"/>
          <w:sz w:val="24"/>
          <w:szCs w:val="24"/>
        </w:rPr>
        <w:t>. Данной командой мы можем выбрать любое созданное хранилище для дальнейших манипуляций с ним.</w:t>
      </w:r>
    </w:p>
    <w:p w:rsidR="00846B1A" w:rsidRDefault="00846B1A" w:rsidP="005057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Pr="006F70A1">
        <w:rPr>
          <w:rFonts w:ascii="Times New Roman" w:hAnsi="Times New Roman"/>
          <w:sz w:val="24"/>
          <w:szCs w:val="24"/>
          <w:lang w:val="en-US"/>
        </w:rPr>
        <w:t>dd</w:t>
      </w:r>
      <w:r>
        <w:rPr>
          <w:rFonts w:ascii="Times New Roman" w:hAnsi="Times New Roman"/>
          <w:sz w:val="24"/>
          <w:szCs w:val="24"/>
        </w:rPr>
        <w:t xml:space="preserve">  </w:t>
      </w:r>
      <w:r w:rsidRPr="00AD114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Данной командой мы выгружаем информацию из БД в созданное и выбранное хранилище.</w:t>
      </w:r>
    </w:p>
    <w:p w:rsidR="00846B1A" w:rsidRDefault="00846B1A" w:rsidP="005057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loading</w:t>
      </w:r>
      <w:r w:rsidRPr="00AD114F">
        <w:rPr>
          <w:rFonts w:ascii="Times New Roman" w:hAnsi="Times New Roman"/>
          <w:sz w:val="24"/>
          <w:szCs w:val="24"/>
        </w:rPr>
        <w:t xml:space="preserve">   . </w:t>
      </w:r>
      <w:r>
        <w:rPr>
          <w:rFonts w:ascii="Times New Roman" w:hAnsi="Times New Roman"/>
          <w:sz w:val="24"/>
          <w:szCs w:val="24"/>
        </w:rPr>
        <w:t>Данной командой мы синхронизируем таблицу БД в соответствии с выбранным хранилищем.</w:t>
      </w:r>
      <w:r w:rsidRPr="00AD114F">
        <w:rPr>
          <w:rFonts w:ascii="Times New Roman" w:hAnsi="Times New Roman"/>
          <w:sz w:val="24"/>
          <w:szCs w:val="24"/>
        </w:rPr>
        <w:t xml:space="preserve"> </w:t>
      </w:r>
    </w:p>
    <w:p w:rsidR="00846B1A" w:rsidRDefault="00846B1A" w:rsidP="005057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shutdown</w:t>
      </w:r>
      <w:r w:rsidRPr="00AD114F">
        <w:rPr>
          <w:rFonts w:ascii="Times New Roman" w:hAnsi="Times New Roman"/>
          <w:sz w:val="24"/>
          <w:szCs w:val="24"/>
        </w:rPr>
        <w:t xml:space="preserve">    . </w:t>
      </w:r>
      <w:r>
        <w:rPr>
          <w:rFonts w:ascii="Times New Roman" w:hAnsi="Times New Roman"/>
          <w:sz w:val="24"/>
          <w:szCs w:val="24"/>
        </w:rPr>
        <w:t>Команда на завершение работы приложения.</w:t>
      </w: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для проверки работоспособности, после запуска в консоли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>
        <w:rPr>
          <w:rFonts w:ascii="Times New Roman" w:hAnsi="Times New Roman"/>
          <w:sz w:val="24"/>
          <w:szCs w:val="24"/>
        </w:rPr>
        <w:t xml:space="preserve"> можно выполнить следующий ввод:</w:t>
      </w:r>
    </w:p>
    <w:p w:rsidR="00846B1A" w:rsidRPr="00AD114F" w:rsidRDefault="00846B1A" w:rsidP="0050578E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84B52">
        <w:rPr>
          <w:rFonts w:ascii="Times New Roman" w:hAnsi="Times New Roman"/>
          <w:b/>
          <w:sz w:val="24"/>
          <w:szCs w:val="24"/>
          <w:lang w:val="en-US"/>
        </w:rPr>
        <w:t>C:\Java</w:t>
      </w:r>
    </w:p>
    <w:p w:rsidR="00846B1A" w:rsidRPr="00C84B52" w:rsidRDefault="00846B1A" w:rsidP="0050578E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84B52">
        <w:rPr>
          <w:rFonts w:ascii="Times New Roman" w:hAnsi="Times New Roman"/>
          <w:b/>
          <w:sz w:val="24"/>
          <w:szCs w:val="24"/>
          <w:lang w:val="en-US"/>
        </w:rPr>
        <w:t>create XXX</w:t>
      </w:r>
    </w:p>
    <w:p w:rsidR="00846B1A" w:rsidRPr="00AD114F" w:rsidRDefault="00846B1A" w:rsidP="0050578E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84B52">
        <w:rPr>
          <w:rFonts w:ascii="Times New Roman" w:hAnsi="Times New Roman"/>
          <w:b/>
          <w:sz w:val="24"/>
          <w:szCs w:val="24"/>
          <w:lang w:val="en-US"/>
        </w:rPr>
        <w:t>use XXX</w:t>
      </w:r>
    </w:p>
    <w:p w:rsidR="00846B1A" w:rsidRPr="00AD114F" w:rsidRDefault="00846B1A" w:rsidP="0050578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84B52">
        <w:rPr>
          <w:rFonts w:ascii="Times New Roman" w:hAnsi="Times New Roman"/>
          <w:b/>
          <w:sz w:val="24"/>
          <w:szCs w:val="24"/>
          <w:lang w:val="en-US"/>
        </w:rPr>
        <w:t>add</w:t>
      </w:r>
    </w:p>
    <w:p w:rsidR="00846B1A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этой команды</w:t>
      </w:r>
      <w:r w:rsidRPr="008612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можно вручную проверить созданный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и убедиться, что выгрузка прошла успешно. Далее для проверки работоспособности синхронизации вносим изменения в нашу таблицу. (Например удаляем одну из строк и вносим изменения в одно из полей </w:t>
      </w:r>
      <w:r>
        <w:rPr>
          <w:rFonts w:ascii="Times New Roman" w:hAnsi="Times New Roman"/>
          <w:sz w:val="24"/>
          <w:szCs w:val="24"/>
          <w:lang w:val="en-US"/>
        </w:rPr>
        <w:t>description</w:t>
      </w:r>
      <w:r>
        <w:rPr>
          <w:rFonts w:ascii="Times New Roman" w:hAnsi="Times New Roman"/>
          <w:sz w:val="24"/>
          <w:szCs w:val="24"/>
        </w:rPr>
        <w:t xml:space="preserve">) </w:t>
      </w:r>
    </w:p>
    <w:p w:rsidR="00846B1A" w:rsidRDefault="00846B1A" w:rsidP="0050578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</w:t>
      </w:r>
      <w:r w:rsidRPr="00C84B52">
        <w:rPr>
          <w:rFonts w:ascii="Times New Roman" w:hAnsi="Times New Roman"/>
          <w:b/>
          <w:sz w:val="24"/>
          <w:szCs w:val="24"/>
          <w:lang w:val="en-US"/>
        </w:rPr>
        <w:t>oading</w:t>
      </w:r>
    </w:p>
    <w:p w:rsidR="00846B1A" w:rsidRPr="00AD114F" w:rsidRDefault="00846B1A" w:rsidP="0050578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Ииии.. вуаля, всё работает, таблица БД синхронизирована в соответствии с заданным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-файлом, удалённые строки вернулись, поля </w:t>
      </w:r>
      <w:r>
        <w:rPr>
          <w:rFonts w:ascii="Times New Roman" w:hAnsi="Times New Roman"/>
          <w:sz w:val="24"/>
          <w:szCs w:val="24"/>
          <w:lang w:val="en-US"/>
        </w:rPr>
        <w:t>description</w:t>
      </w:r>
      <w:r w:rsidRPr="00AD11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приобрели свои первоначальные значения, идентичные строки остались нетронутыми. Для эксперимента можно создавать любое количество хранилищ и выбирать их в режиме реального времени для выгрузки/синхронизации.</w:t>
      </w:r>
    </w:p>
    <w:sectPr w:rsidR="00846B1A" w:rsidRPr="00AD114F" w:rsidSect="00BA05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A046A"/>
    <w:multiLevelType w:val="hybridMultilevel"/>
    <w:tmpl w:val="B9BC1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75B4D71"/>
    <w:multiLevelType w:val="hybridMultilevel"/>
    <w:tmpl w:val="C672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75B3D18"/>
    <w:multiLevelType w:val="hybridMultilevel"/>
    <w:tmpl w:val="68BEBF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525"/>
    <w:rsid w:val="00013024"/>
    <w:rsid w:val="000A0D74"/>
    <w:rsid w:val="000C64A8"/>
    <w:rsid w:val="00142759"/>
    <w:rsid w:val="002C287E"/>
    <w:rsid w:val="003730DF"/>
    <w:rsid w:val="00381BDE"/>
    <w:rsid w:val="00500BDA"/>
    <w:rsid w:val="0050578E"/>
    <w:rsid w:val="0055448D"/>
    <w:rsid w:val="005970CD"/>
    <w:rsid w:val="005C265A"/>
    <w:rsid w:val="005E7819"/>
    <w:rsid w:val="005F6807"/>
    <w:rsid w:val="006131B1"/>
    <w:rsid w:val="006D30CE"/>
    <w:rsid w:val="006F70A1"/>
    <w:rsid w:val="007A5091"/>
    <w:rsid w:val="0082398B"/>
    <w:rsid w:val="00846B1A"/>
    <w:rsid w:val="00857096"/>
    <w:rsid w:val="00861299"/>
    <w:rsid w:val="009223A2"/>
    <w:rsid w:val="009B573B"/>
    <w:rsid w:val="00A06A15"/>
    <w:rsid w:val="00A72C65"/>
    <w:rsid w:val="00AB0F4E"/>
    <w:rsid w:val="00AD114F"/>
    <w:rsid w:val="00BA0525"/>
    <w:rsid w:val="00BF27F2"/>
    <w:rsid w:val="00C22A28"/>
    <w:rsid w:val="00C84B52"/>
    <w:rsid w:val="00CF7135"/>
    <w:rsid w:val="00DA0364"/>
    <w:rsid w:val="00DC487F"/>
    <w:rsid w:val="00E920DC"/>
    <w:rsid w:val="00FD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2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A0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77</TotalTime>
  <Pages>1</Pages>
  <Words>413</Words>
  <Characters>2358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Adm</cp:lastModifiedBy>
  <cp:revision>24</cp:revision>
  <dcterms:created xsi:type="dcterms:W3CDTF">2017-11-20T20:47:00Z</dcterms:created>
  <dcterms:modified xsi:type="dcterms:W3CDTF">2018-09-02T12:00:00Z</dcterms:modified>
</cp:coreProperties>
</file>